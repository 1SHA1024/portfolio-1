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9"/>
        <w:bidiVisual/>
        <w:tblW w:w="118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66"/>
        <w:gridCol w:w="250"/>
        <w:gridCol w:w="7100"/>
      </w:tblGrid>
      <w:tr w:rsidR="00BB44F7" w:rsidRPr="0096165F" w14:paraId="7BE14844" w14:textId="77777777" w:rsidTr="001F7AC1">
        <w:trPr>
          <w:trHeight w:val="1146"/>
        </w:trPr>
        <w:tc>
          <w:tcPr>
            <w:tcW w:w="4466" w:type="dxa"/>
            <w:vAlign w:val="bottom"/>
          </w:tcPr>
          <w:p w14:paraId="16CDC501" w14:textId="70A47EF5" w:rsidR="00BB44F7" w:rsidRDefault="00BB44F7" w:rsidP="00F74285">
            <w:pPr>
              <w:tabs>
                <w:tab w:val="left" w:pos="990"/>
              </w:tabs>
              <w:ind w:left="637" w:hanging="164"/>
              <w:jc w:val="center"/>
              <w:rPr>
                <w:rFonts w:ascii="Tahoma" w:hAnsi="Tahoma"/>
                <w:noProof/>
                <w:lang w:eastAsia="en-US"/>
              </w:rPr>
            </w:pPr>
          </w:p>
          <w:p w14:paraId="6F0B6F1B" w14:textId="46A8B9FB" w:rsidR="00BB44F7" w:rsidRDefault="00BB44F7" w:rsidP="00BB44F7">
            <w:pPr>
              <w:tabs>
                <w:tab w:val="left" w:pos="990"/>
              </w:tabs>
              <w:ind w:left="637"/>
              <w:jc w:val="center"/>
              <w:rPr>
                <w:sz w:val="20"/>
                <w:szCs w:val="20"/>
              </w:rPr>
            </w:pPr>
          </w:p>
          <w:p w14:paraId="24B26468" w14:textId="2373D335" w:rsidR="00BB44F7" w:rsidRDefault="00BB44F7" w:rsidP="00BB44F7">
            <w:pPr>
              <w:tabs>
                <w:tab w:val="left" w:pos="990"/>
              </w:tabs>
              <w:ind w:left="637"/>
              <w:jc w:val="center"/>
              <w:rPr>
                <w:sz w:val="20"/>
                <w:szCs w:val="20"/>
              </w:rPr>
            </w:pPr>
          </w:p>
          <w:p w14:paraId="6AC2BE86" w14:textId="2590734C" w:rsidR="00BB44F7" w:rsidRPr="00F74285" w:rsidRDefault="00BB44F7" w:rsidP="00F74285">
            <w:pPr>
              <w:tabs>
                <w:tab w:val="left" w:pos="990"/>
              </w:tabs>
              <w:ind w:left="637" w:hanging="1156"/>
              <w:jc w:val="center"/>
              <w:rPr>
                <w:b/>
                <w:bCs/>
                <w:sz w:val="22"/>
                <w:u w:val="single"/>
              </w:rPr>
            </w:pPr>
            <w:r w:rsidRPr="00F74285">
              <w:rPr>
                <w:rFonts w:ascii="Tahoma" w:hAnsi="Tahoma"/>
                <w:b/>
                <w:bCs/>
                <w:sz w:val="22"/>
                <w:u w:val="single"/>
              </w:rPr>
              <w:t>054-</w:t>
            </w:r>
            <w:r w:rsidR="00801144">
              <w:rPr>
                <w:rFonts w:ascii="Tahoma" w:hAnsi="Tahoma"/>
                <w:b/>
                <w:bCs/>
                <w:sz w:val="22"/>
                <w:u w:val="single"/>
              </w:rPr>
              <w:t>3936061</w:t>
            </w:r>
          </w:p>
          <w:p w14:paraId="4C14053A" w14:textId="498E406E" w:rsidR="00BB44F7" w:rsidRDefault="00BB44F7" w:rsidP="00BB44F7">
            <w:pPr>
              <w:tabs>
                <w:tab w:val="left" w:pos="990"/>
              </w:tabs>
              <w:ind w:left="637"/>
              <w:jc w:val="center"/>
              <w:rPr>
                <w:rFonts w:ascii="Tahoma" w:hAnsi="Tahoma"/>
                <w:sz w:val="22"/>
              </w:rPr>
            </w:pPr>
          </w:p>
          <w:p w14:paraId="0D742456" w14:textId="77777777" w:rsidR="00BB44F7" w:rsidRDefault="00F72CAE" w:rsidP="00F74285">
            <w:pPr>
              <w:tabs>
                <w:tab w:val="left" w:pos="990"/>
              </w:tabs>
              <w:ind w:left="637" w:hanging="731"/>
              <w:jc w:val="center"/>
              <w:rPr>
                <w:rFonts w:ascii="Tahoma" w:hAnsi="Tahoma"/>
              </w:rPr>
            </w:pPr>
            <w:hyperlink r:id="rId11" w:history="1">
              <w:r w:rsidR="00801144" w:rsidRPr="00317AD9">
                <w:rPr>
                  <w:rStyle w:val="Hyperlink"/>
                  <w:rFonts w:ascii="Tahoma" w:hAnsi="Tahoma"/>
                  <w:sz w:val="22"/>
                </w:rPr>
                <w:t>tall5225@gmail.com</w:t>
              </w:r>
            </w:hyperlink>
          </w:p>
          <w:p w14:paraId="37196726" w14:textId="51F3B503" w:rsidR="00FE0D57" w:rsidRPr="0096165F" w:rsidRDefault="00FE0D57" w:rsidP="00F74285">
            <w:pPr>
              <w:tabs>
                <w:tab w:val="left" w:pos="990"/>
              </w:tabs>
              <w:ind w:left="637" w:hanging="731"/>
              <w:jc w:val="center"/>
              <w:rPr>
                <w:rFonts w:ascii="Tahoma" w:hAnsi="Tahoma"/>
                <w:rtl/>
              </w:rPr>
            </w:pPr>
          </w:p>
        </w:tc>
        <w:tc>
          <w:tcPr>
            <w:tcW w:w="250" w:type="dxa"/>
          </w:tcPr>
          <w:p w14:paraId="6496F7EA" w14:textId="2D55AB8E" w:rsidR="00BB44F7" w:rsidRPr="0096165F" w:rsidRDefault="00BB44F7" w:rsidP="00BB44F7">
            <w:pPr>
              <w:tabs>
                <w:tab w:val="left" w:pos="990"/>
              </w:tabs>
              <w:rPr>
                <w:rFonts w:ascii="Tahoma" w:hAnsi="Tahoma"/>
              </w:rPr>
            </w:pPr>
          </w:p>
        </w:tc>
        <w:tc>
          <w:tcPr>
            <w:tcW w:w="7100" w:type="dxa"/>
          </w:tcPr>
          <w:p w14:paraId="0EB1C76B" w14:textId="76E72D0F" w:rsidR="00BB44F7" w:rsidRPr="00AA21F8" w:rsidRDefault="00801144" w:rsidP="001F7AC1">
            <w:pPr>
              <w:pStyle w:val="a3"/>
              <w:ind w:right="-245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tal mamistvalov</w:t>
            </w:r>
          </w:p>
          <w:p w14:paraId="553C0D91" w14:textId="3F6F6B01" w:rsidR="00BB44F7" w:rsidRPr="003212C5" w:rsidRDefault="00BB44F7" w:rsidP="001F7AC1">
            <w:pPr>
              <w:pStyle w:val="ae"/>
              <w:rPr>
                <w:b/>
                <w:bCs/>
                <w:sz w:val="28"/>
              </w:rPr>
            </w:pPr>
            <w:r w:rsidRPr="00F72CAE">
              <w:rPr>
                <w:b/>
                <w:bCs/>
                <w:spacing w:val="1"/>
                <w:w w:val="67"/>
                <w:szCs w:val="32"/>
              </w:rPr>
              <w:t>Full</w:t>
            </w:r>
            <w:r w:rsidR="00E93D82" w:rsidRPr="00F72CAE">
              <w:rPr>
                <w:b/>
                <w:bCs/>
                <w:spacing w:val="1"/>
                <w:w w:val="67"/>
                <w:szCs w:val="32"/>
              </w:rPr>
              <w:t xml:space="preserve"> </w:t>
            </w:r>
            <w:r w:rsidRPr="00F72CAE">
              <w:rPr>
                <w:b/>
                <w:bCs/>
                <w:spacing w:val="1"/>
                <w:w w:val="67"/>
                <w:szCs w:val="32"/>
              </w:rPr>
              <w:t>stack Developer</w:t>
            </w:r>
            <w:r w:rsidR="00E36039" w:rsidRPr="00F72CAE">
              <w:rPr>
                <w:spacing w:val="0"/>
                <w:w w:val="67"/>
              </w:rPr>
              <w:t xml:space="preserve"> </w:t>
            </w:r>
          </w:p>
        </w:tc>
      </w:tr>
      <w:tr w:rsidR="00BB44F7" w:rsidRPr="0096165F" w14:paraId="4C282959" w14:textId="77777777" w:rsidTr="00F20CAB">
        <w:trPr>
          <w:trHeight w:val="10620"/>
        </w:trPr>
        <w:tc>
          <w:tcPr>
            <w:tcW w:w="4466" w:type="dxa"/>
          </w:tcPr>
          <w:p w14:paraId="0C9E5BAE" w14:textId="6B749270" w:rsidR="00404C89" w:rsidRDefault="00CB420E" w:rsidP="0035557D">
            <w:pPr>
              <w:pStyle w:val="3"/>
              <w:ind w:left="637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68264117" wp14:editId="2DC4C156">
                  <wp:extent cx="319943" cy="288206"/>
                  <wp:effectExtent l="0" t="0" r="4445" b="0"/>
                  <wp:docPr id="6" name="תמונה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תמונה 6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49" cy="30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521D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609B3A53" wp14:editId="292D4E35">
                  <wp:extent cx="247650" cy="247650"/>
                  <wp:effectExtent l="0" t="0" r="0" b="0"/>
                  <wp:docPr id="2" name="תמונה 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">
                            <a:hlinkClick r:id="rId14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FE92B" w14:textId="77777777" w:rsidR="00404C89" w:rsidRDefault="00404C89" w:rsidP="00BB44F7">
            <w:pPr>
              <w:pStyle w:val="3"/>
              <w:ind w:left="637"/>
              <w:rPr>
                <w:rFonts w:asciiTheme="minorHAnsi" w:hAnsiTheme="minorHAnsi"/>
              </w:rPr>
            </w:pPr>
          </w:p>
          <w:p w14:paraId="7310F0FB" w14:textId="77777777" w:rsidR="00BB44F7" w:rsidRPr="00E81101" w:rsidRDefault="00BB44F7" w:rsidP="00BB44F7">
            <w:pPr>
              <w:pStyle w:val="3"/>
              <w:ind w:left="637"/>
              <w:rPr>
                <w:rFonts w:asciiTheme="minorHAnsi" w:hAnsiTheme="minorHAnsi"/>
              </w:rPr>
            </w:pPr>
            <w:r w:rsidRPr="00E81101">
              <w:rPr>
                <w:rFonts w:asciiTheme="minorHAnsi" w:hAnsiTheme="minorHAnsi"/>
              </w:rPr>
              <w:t>About me</w:t>
            </w:r>
          </w:p>
          <w:p w14:paraId="66EF0E02" w14:textId="77777777" w:rsidR="009C618D" w:rsidRDefault="00A21C99" w:rsidP="00CB420E">
            <w:pPr>
              <w:pStyle w:val="4"/>
              <w:numPr>
                <w:ilvl w:val="0"/>
                <w:numId w:val="4"/>
              </w:numPr>
              <w:rPr>
                <w:sz w:val="22"/>
              </w:rPr>
            </w:pPr>
            <w:r w:rsidRPr="00E93D82">
              <w:rPr>
                <w:sz w:val="22"/>
              </w:rPr>
              <w:t>Vast knowledge of front</w:t>
            </w:r>
            <w:r w:rsidR="00BB44F7" w:rsidRPr="00E93D82">
              <w:rPr>
                <w:sz w:val="22"/>
              </w:rPr>
              <w:t xml:space="preserve">end </w:t>
            </w:r>
            <w:r w:rsidR="00BB44F7" w:rsidRPr="00E93D82">
              <w:rPr>
                <w:sz w:val="22"/>
              </w:rPr>
              <w:br/>
              <w:t xml:space="preserve">and </w:t>
            </w:r>
            <w:r w:rsidRPr="00E93D82">
              <w:rPr>
                <w:sz w:val="22"/>
              </w:rPr>
              <w:t>back</w:t>
            </w:r>
            <w:r w:rsidR="00BB44F7" w:rsidRPr="00E93D82">
              <w:rPr>
                <w:sz w:val="22"/>
              </w:rPr>
              <w:t xml:space="preserve">end </w:t>
            </w:r>
            <w:r w:rsidR="00CB420E" w:rsidRPr="00E93D82">
              <w:rPr>
                <w:sz w:val="22"/>
              </w:rPr>
              <w:t>development</w:t>
            </w:r>
            <w:r w:rsidRPr="00E93D82">
              <w:rPr>
                <w:sz w:val="22"/>
              </w:rPr>
              <w:t>.</w:t>
            </w:r>
            <w:r w:rsidR="00BB44F7" w:rsidRPr="00E93D82">
              <w:rPr>
                <w:sz w:val="22"/>
              </w:rPr>
              <w:t xml:space="preserve"> </w:t>
            </w:r>
          </w:p>
          <w:p w14:paraId="7E56AF72" w14:textId="77777777" w:rsidR="009C618D" w:rsidRDefault="009C618D" w:rsidP="00CB420E">
            <w:pPr>
              <w:pStyle w:val="4"/>
              <w:numPr>
                <w:ilvl w:val="0"/>
                <w:numId w:val="4"/>
              </w:numPr>
              <w:rPr>
                <w:sz w:val="22"/>
              </w:rPr>
            </w:pPr>
            <w:r w:rsidRPr="009C618D">
              <w:rPr>
                <w:sz w:val="22"/>
              </w:rPr>
              <w:t>high work ethic, strives to reach the highest places.</w:t>
            </w:r>
          </w:p>
          <w:p w14:paraId="6BF9CFA2" w14:textId="2F417DD6" w:rsidR="00BB44F7" w:rsidRPr="00E93D82" w:rsidRDefault="009C618D" w:rsidP="00CB420E">
            <w:pPr>
              <w:pStyle w:val="4"/>
              <w:numPr>
                <w:ilvl w:val="0"/>
                <w:numId w:val="4"/>
              </w:numPr>
              <w:rPr>
                <w:sz w:val="22"/>
              </w:rPr>
            </w:pPr>
            <w:r w:rsidRPr="009C618D">
              <w:rPr>
                <w:sz w:val="22"/>
              </w:rPr>
              <w:t>experience in positions that required extensive information processing from various sources, and drawing conclusions</w:t>
            </w:r>
            <w:r w:rsidR="00BB44F7" w:rsidRPr="00E93D82">
              <w:rPr>
                <w:sz w:val="22"/>
              </w:rPr>
              <w:br/>
            </w:r>
          </w:p>
          <w:p w14:paraId="699F5CD4" w14:textId="408270A7" w:rsidR="00BB44F7" w:rsidRPr="00E81101" w:rsidRDefault="00BB44F7" w:rsidP="00E36039">
            <w:pPr>
              <w:pStyle w:val="4"/>
              <w:ind w:left="637"/>
              <w:rPr>
                <w:rFonts w:ascii="Tahoma" w:hAnsi="Tahoma"/>
                <w:sz w:val="20"/>
                <w:szCs w:val="20"/>
              </w:rPr>
            </w:pPr>
            <w:r w:rsidRPr="00E81101">
              <w:rPr>
                <w:rFonts w:ascii="Tahoma" w:hAnsi="Tahoma"/>
                <w:sz w:val="20"/>
                <w:szCs w:val="20"/>
              </w:rPr>
              <w:br/>
            </w:r>
          </w:p>
          <w:p w14:paraId="21B92F46" w14:textId="040EE4F5" w:rsidR="00BB44F7" w:rsidRPr="00E93D82" w:rsidRDefault="00E36039" w:rsidP="001112DB">
            <w:pPr>
              <w:pStyle w:val="4"/>
              <w:spacing w:line="276" w:lineRule="auto"/>
              <w:ind w:left="637" w:right="594"/>
              <w:rPr>
                <w:b w:val="0"/>
                <w:bCs w:val="0"/>
                <w:sz w:val="22"/>
              </w:rPr>
            </w:pPr>
            <w:r w:rsidRPr="00E93D82">
              <w:rPr>
                <w:b w:val="0"/>
                <w:bCs w:val="0"/>
                <w:sz w:val="22"/>
              </w:rPr>
              <w:t>Highly creative</w:t>
            </w:r>
            <w:r w:rsidR="00BB44F7" w:rsidRPr="00E93D82">
              <w:rPr>
                <w:b w:val="0"/>
                <w:bCs w:val="0"/>
                <w:sz w:val="22"/>
              </w:rPr>
              <w:t xml:space="preserve"> and responsible with high motivation to move up and grow. Capabilities of educating myself.</w:t>
            </w:r>
            <w:r w:rsidR="001112DB" w:rsidRPr="00E93D82">
              <w:rPr>
                <w:b w:val="0"/>
                <w:bCs w:val="0"/>
                <w:sz w:val="22"/>
              </w:rPr>
              <w:t xml:space="preserve"> </w:t>
            </w:r>
            <w:r w:rsidR="00BB44F7" w:rsidRPr="00E93D82">
              <w:rPr>
                <w:b w:val="0"/>
                <w:bCs w:val="0"/>
                <w:sz w:val="22"/>
              </w:rPr>
              <w:t>High communications</w:t>
            </w:r>
            <w:r w:rsidR="001112DB" w:rsidRPr="00E93D82">
              <w:rPr>
                <w:b w:val="0"/>
                <w:bCs w:val="0"/>
                <w:sz w:val="22"/>
              </w:rPr>
              <w:t xml:space="preserve"> </w:t>
            </w:r>
            <w:r w:rsidR="00BB44F7" w:rsidRPr="00E93D82">
              <w:rPr>
                <w:b w:val="0"/>
                <w:bCs w:val="0"/>
                <w:sz w:val="22"/>
              </w:rPr>
              <w:t>capabilities</w:t>
            </w:r>
            <w:r w:rsidR="001112DB" w:rsidRPr="00E93D82">
              <w:rPr>
                <w:b w:val="0"/>
                <w:bCs w:val="0"/>
                <w:sz w:val="22"/>
              </w:rPr>
              <w:t>.</w:t>
            </w:r>
            <w:r w:rsidR="00BB44F7" w:rsidRPr="00E93D82">
              <w:rPr>
                <w:b w:val="0"/>
                <w:bCs w:val="0"/>
                <w:sz w:val="22"/>
              </w:rPr>
              <w:t xml:space="preserve"> Experienced in working on a team and individually.</w:t>
            </w:r>
          </w:p>
          <w:p w14:paraId="58574660" w14:textId="77777777" w:rsidR="00BB44F7" w:rsidRDefault="00BB44F7" w:rsidP="00BB44F7">
            <w:pPr>
              <w:ind w:left="637"/>
              <w:rPr>
                <w:rFonts w:ascii="Tahoma" w:hAnsi="Tahoma"/>
              </w:rPr>
            </w:pPr>
          </w:p>
          <w:p w14:paraId="2733C8B0" w14:textId="77777777" w:rsidR="00BB44F7" w:rsidRDefault="00BB44F7" w:rsidP="00BB44F7">
            <w:pPr>
              <w:ind w:left="637"/>
              <w:rPr>
                <w:rFonts w:ascii="Tahoma" w:hAnsi="Tahoma"/>
              </w:rPr>
            </w:pPr>
          </w:p>
          <w:p w14:paraId="08A6CC6D" w14:textId="77777777" w:rsidR="00F74285" w:rsidRPr="0096165F" w:rsidRDefault="00F74285" w:rsidP="00BB44F7">
            <w:pPr>
              <w:ind w:left="637"/>
              <w:rPr>
                <w:rFonts w:ascii="Tahoma" w:hAnsi="Tahoma"/>
              </w:rPr>
            </w:pPr>
          </w:p>
          <w:p w14:paraId="01FD25D4" w14:textId="77777777" w:rsidR="00BB44F7" w:rsidRDefault="00BB44F7" w:rsidP="00BB44F7">
            <w:pPr>
              <w:pStyle w:val="3"/>
              <w:ind w:left="637"/>
              <w:rPr>
                <w:rFonts w:asciiTheme="minorHAnsi" w:hAnsiTheme="minorHAnsi"/>
              </w:rPr>
            </w:pPr>
            <w:r w:rsidRPr="00767A59">
              <w:rPr>
                <w:rFonts w:asciiTheme="minorHAnsi" w:hAnsiTheme="minorHAnsi"/>
              </w:rPr>
              <w:t>Languages</w:t>
            </w:r>
            <w:r w:rsidRPr="00E81101">
              <w:rPr>
                <w:rFonts w:asciiTheme="minorHAnsi" w:hAnsiTheme="minorHAnsi"/>
              </w:rPr>
              <w:t xml:space="preserve"> </w:t>
            </w:r>
          </w:p>
          <w:p w14:paraId="67A0DA47" w14:textId="77777777" w:rsidR="00BB44F7" w:rsidRPr="00E93D82" w:rsidRDefault="00BB44F7" w:rsidP="00BB44F7">
            <w:pPr>
              <w:ind w:left="637"/>
              <w:rPr>
                <w:sz w:val="22"/>
                <w:szCs w:val="28"/>
              </w:rPr>
            </w:pPr>
            <w:r w:rsidRPr="00E93D82">
              <w:rPr>
                <w:sz w:val="22"/>
                <w:szCs w:val="28"/>
              </w:rPr>
              <w:t>Hebrew: native</w:t>
            </w:r>
          </w:p>
          <w:p w14:paraId="20E2D2B4" w14:textId="77777777" w:rsidR="00BB44F7" w:rsidRPr="00E93D82" w:rsidRDefault="000D3AFA" w:rsidP="00BB44F7">
            <w:pPr>
              <w:ind w:left="637"/>
              <w:rPr>
                <w:sz w:val="22"/>
                <w:szCs w:val="28"/>
              </w:rPr>
            </w:pPr>
            <w:r w:rsidRPr="00E93D82">
              <w:rPr>
                <w:sz w:val="22"/>
                <w:szCs w:val="28"/>
              </w:rPr>
              <w:t>English: H</w:t>
            </w:r>
            <w:r w:rsidR="00BB44F7" w:rsidRPr="00E93D82">
              <w:rPr>
                <w:sz w:val="22"/>
                <w:szCs w:val="28"/>
              </w:rPr>
              <w:t>igh-level</w:t>
            </w:r>
          </w:p>
          <w:p w14:paraId="38BA0601" w14:textId="77777777" w:rsidR="00BB44F7" w:rsidRDefault="00BB44F7" w:rsidP="00BB44F7">
            <w:pPr>
              <w:ind w:left="637"/>
            </w:pPr>
          </w:p>
          <w:p w14:paraId="53851A32" w14:textId="77777777" w:rsidR="00BB44F7" w:rsidRDefault="00BB44F7" w:rsidP="00BB44F7">
            <w:pPr>
              <w:ind w:left="637"/>
            </w:pPr>
          </w:p>
          <w:p w14:paraId="344AD518" w14:textId="77777777" w:rsidR="00BB44F7" w:rsidRPr="00C927A2" w:rsidRDefault="00BB44F7" w:rsidP="00BB44F7">
            <w:pPr>
              <w:pStyle w:val="3"/>
              <w:ind w:left="637"/>
              <w:rPr>
                <w:rFonts w:asciiTheme="minorHAnsi" w:hAnsiTheme="minorHAnsi"/>
              </w:rPr>
            </w:pPr>
            <w:r w:rsidRPr="00C927A2">
              <w:rPr>
                <w:rFonts w:asciiTheme="minorHAnsi" w:hAnsiTheme="minorHAnsi"/>
              </w:rPr>
              <w:t>Hobbies</w:t>
            </w:r>
          </w:p>
          <w:p w14:paraId="61575F48" w14:textId="34F16DCE" w:rsidR="00A31CEB" w:rsidRPr="00A31CEB" w:rsidRDefault="00A31CEB" w:rsidP="00A31CEB">
            <w:pPr>
              <w:pStyle w:val="af1"/>
              <w:numPr>
                <w:ilvl w:val="0"/>
                <w:numId w:val="5"/>
              </w:numPr>
              <w:ind w:left="637" w:hanging="142"/>
              <w:rPr>
                <w:sz w:val="22"/>
              </w:rPr>
            </w:pPr>
            <w:r>
              <w:rPr>
                <w:sz w:val="22"/>
              </w:rPr>
              <w:t xml:space="preserve">Competitive shooter </w:t>
            </w:r>
          </w:p>
          <w:p w14:paraId="3C6553A1" w14:textId="0D050488" w:rsidR="00BB44F7" w:rsidRDefault="00BB44F7" w:rsidP="00BB44F7">
            <w:pPr>
              <w:pStyle w:val="af1"/>
              <w:numPr>
                <w:ilvl w:val="0"/>
                <w:numId w:val="5"/>
              </w:numPr>
              <w:ind w:left="637" w:hanging="142"/>
              <w:rPr>
                <w:sz w:val="22"/>
              </w:rPr>
            </w:pPr>
            <w:r w:rsidRPr="00C927A2">
              <w:rPr>
                <w:sz w:val="22"/>
              </w:rPr>
              <w:t>Volunteering</w:t>
            </w:r>
            <w:r>
              <w:rPr>
                <w:sz w:val="22"/>
              </w:rPr>
              <w:t xml:space="preserve"> </w:t>
            </w:r>
            <w:r w:rsidR="00D67E6E">
              <w:rPr>
                <w:sz w:val="22"/>
              </w:rPr>
              <w:t>-</w:t>
            </w:r>
          </w:p>
          <w:p w14:paraId="16462321" w14:textId="32FBB4F5" w:rsidR="00BB44F7" w:rsidRPr="00C927A2" w:rsidRDefault="00A31CEB" w:rsidP="00BB44F7">
            <w:pPr>
              <w:pStyle w:val="af1"/>
              <w:ind w:left="637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range officer in </w:t>
            </w:r>
            <w:proofErr w:type="spellStart"/>
            <w:r w:rsidR="00E36039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far</w:t>
            </w:r>
            <w:proofErr w:type="spellEnd"/>
            <w:r>
              <w:rPr>
                <w:sz w:val="20"/>
                <w:szCs w:val="20"/>
              </w:rPr>
              <w:t>-Saba</w:t>
            </w:r>
            <w:r w:rsidR="004B5981">
              <w:rPr>
                <w:sz w:val="20"/>
                <w:szCs w:val="20"/>
              </w:rPr>
              <w:t xml:space="preserve"> helping</w:t>
            </w:r>
            <w:r>
              <w:rPr>
                <w:sz w:val="20"/>
                <w:szCs w:val="20"/>
              </w:rPr>
              <w:t xml:space="preserve"> civilians with their shooting skills and safety protocols.</w:t>
            </w:r>
          </w:p>
          <w:p w14:paraId="1BBE6216" w14:textId="77777777" w:rsidR="00BB44F7" w:rsidRDefault="00BB44F7" w:rsidP="00BB44F7">
            <w:pPr>
              <w:ind w:left="637"/>
            </w:pPr>
          </w:p>
          <w:p w14:paraId="71C5A933" w14:textId="77777777" w:rsidR="00BB44F7" w:rsidRPr="00767A59" w:rsidRDefault="00BB44F7" w:rsidP="00BB44F7">
            <w:pPr>
              <w:ind w:left="637"/>
            </w:pPr>
          </w:p>
          <w:p w14:paraId="46F9071B" w14:textId="77777777" w:rsidR="00BB44F7" w:rsidRDefault="00BB44F7" w:rsidP="00BB44F7">
            <w:pPr>
              <w:ind w:left="637"/>
              <w:rPr>
                <w:rStyle w:val="Hyperlink"/>
                <w:rFonts w:ascii="Tahoma" w:hAnsi="Tahoma"/>
                <w:sz w:val="22"/>
              </w:rPr>
            </w:pPr>
          </w:p>
          <w:p w14:paraId="5A928121" w14:textId="77777777" w:rsidR="00BB44F7" w:rsidRPr="00C927A2" w:rsidRDefault="00BB44F7" w:rsidP="00BB44F7">
            <w:pPr>
              <w:ind w:left="637"/>
              <w:rPr>
                <w:rStyle w:val="Hyperlink"/>
                <w:rFonts w:ascii="Tahoma" w:hAnsi="Tahoma"/>
                <w:sz w:val="22"/>
              </w:rPr>
            </w:pPr>
          </w:p>
          <w:p w14:paraId="4170C586" w14:textId="77777777" w:rsidR="00BB44F7" w:rsidRPr="0096165F" w:rsidRDefault="00BB44F7" w:rsidP="00BB44F7">
            <w:pPr>
              <w:pStyle w:val="af1"/>
              <w:ind w:left="637"/>
              <w:rPr>
                <w:rFonts w:ascii="Tahoma" w:hAnsi="Tahoma"/>
              </w:rPr>
            </w:pPr>
          </w:p>
        </w:tc>
        <w:tc>
          <w:tcPr>
            <w:tcW w:w="250" w:type="dxa"/>
          </w:tcPr>
          <w:p w14:paraId="1E568D28" w14:textId="77777777" w:rsidR="00BB44F7" w:rsidRPr="0096165F" w:rsidRDefault="00BB44F7" w:rsidP="00BB44F7">
            <w:pPr>
              <w:tabs>
                <w:tab w:val="left" w:pos="990"/>
              </w:tabs>
              <w:rPr>
                <w:rFonts w:ascii="Tahoma" w:hAnsi="Tahoma"/>
              </w:rPr>
            </w:pPr>
          </w:p>
        </w:tc>
        <w:tc>
          <w:tcPr>
            <w:tcW w:w="7100" w:type="dxa"/>
          </w:tcPr>
          <w:p w14:paraId="79720B73" w14:textId="69B4A128" w:rsidR="00BB44F7" w:rsidRPr="00720060" w:rsidRDefault="00BB44F7" w:rsidP="00BB44F7">
            <w:pPr>
              <w:pStyle w:val="2"/>
              <w:rPr>
                <w:rFonts w:asciiTheme="minorHAnsi" w:hAnsiTheme="minorHAnsi"/>
              </w:rPr>
            </w:pPr>
            <w:r>
              <w:t>Education</w:t>
            </w:r>
          </w:p>
          <w:p w14:paraId="272E2567" w14:textId="77777777" w:rsidR="00A21C99" w:rsidRPr="00CB420E" w:rsidRDefault="00A21C99" w:rsidP="00A21C99">
            <w:pPr>
              <w:pStyle w:val="a6"/>
              <w:ind w:left="27" w:right="-453"/>
              <w:rPr>
                <w:rFonts w:eastAsia="Times New Roman"/>
                <w:color w:val="000000"/>
                <w:sz w:val="20"/>
                <w:szCs w:val="20"/>
              </w:rPr>
            </w:pPr>
            <w:r w:rsidRPr="00CB420E">
              <w:rPr>
                <w:rFonts w:ascii="Tahoma" w:hAnsi="Tahoma"/>
                <w:sz w:val="20"/>
                <w:szCs w:val="20"/>
              </w:rPr>
              <w:t>2020</w:t>
            </w:r>
            <w:r w:rsidRPr="00CB420E">
              <w:rPr>
                <w:rFonts w:ascii="Tahoma" w:hAnsi="Tahoma"/>
                <w:sz w:val="20"/>
                <w:szCs w:val="20"/>
                <w:rtl/>
                <w:lang w:eastAsia="he"/>
              </w:rPr>
              <w:t xml:space="preserve"> – </w:t>
            </w:r>
            <w:r w:rsidRPr="00CB420E">
              <w:rPr>
                <w:rFonts w:ascii="Tahoma" w:hAnsi="Tahoma"/>
                <w:sz w:val="20"/>
                <w:szCs w:val="20"/>
              </w:rPr>
              <w:t>2021</w:t>
            </w:r>
          </w:p>
          <w:p w14:paraId="305DA62D" w14:textId="77777777" w:rsidR="00BB44F7" w:rsidRPr="00CB420E" w:rsidRDefault="00BB44F7" w:rsidP="00A21C99">
            <w:pPr>
              <w:pStyle w:val="4"/>
              <w:rPr>
                <w:rFonts w:ascii="Tahoma" w:hAnsi="Tahoma"/>
                <w:sz w:val="22"/>
              </w:rPr>
            </w:pPr>
            <w:r w:rsidRPr="00CB420E">
              <w:rPr>
                <w:rFonts w:eastAsia="Times New Roman"/>
                <w:color w:val="000000"/>
                <w:sz w:val="22"/>
              </w:rPr>
              <w:t>Tech Career (</w:t>
            </w:r>
            <w:proofErr w:type="spellStart"/>
            <w:r w:rsidRPr="00CB420E">
              <w:rPr>
                <w:rFonts w:eastAsia="Times New Roman"/>
                <w:color w:val="000000"/>
                <w:sz w:val="22"/>
              </w:rPr>
              <w:t>Codein</w:t>
            </w:r>
            <w:proofErr w:type="spellEnd"/>
            <w:r w:rsidRPr="00CB420E">
              <w:rPr>
                <w:rFonts w:eastAsia="Times New Roman"/>
                <w:color w:val="000000"/>
                <w:sz w:val="22"/>
              </w:rPr>
              <w:t>) Technology Institute</w:t>
            </w:r>
          </w:p>
          <w:p w14:paraId="13BCEA50" w14:textId="77777777" w:rsidR="00BB44F7" w:rsidRPr="00CB420E" w:rsidRDefault="00BB44F7" w:rsidP="00CB420E">
            <w:pPr>
              <w:pStyle w:val="a6"/>
              <w:numPr>
                <w:ilvl w:val="0"/>
                <w:numId w:val="6"/>
              </w:numPr>
              <w:ind w:right="-453"/>
              <w:rPr>
                <w:rFonts w:eastAsia="Times New Roman" w:cstheme="minorBidi"/>
                <w:color w:val="000000"/>
                <w:sz w:val="22"/>
              </w:rPr>
            </w:pPr>
            <w:r w:rsidRPr="00CB420E">
              <w:rPr>
                <w:rFonts w:eastAsia="Times New Roman"/>
                <w:color w:val="000000"/>
                <w:sz w:val="22"/>
              </w:rPr>
              <w:t xml:space="preserve">2000 Learning hours (800 hours in class; 1200 Self-learning </w:t>
            </w:r>
            <w:r w:rsidR="00CB420E">
              <w:rPr>
                <w:rFonts w:eastAsia="Times New Roman"/>
                <w:color w:val="000000"/>
                <w:sz w:val="22"/>
              </w:rPr>
              <w:br/>
            </w:r>
            <w:r w:rsidRPr="00CB420E">
              <w:rPr>
                <w:rFonts w:eastAsia="Times New Roman"/>
                <w:color w:val="000000"/>
                <w:sz w:val="22"/>
              </w:rPr>
              <w:t>and</w:t>
            </w:r>
            <w:r w:rsidR="00CB420E">
              <w:rPr>
                <w:rFonts w:eastAsia="Times New Roman"/>
                <w:color w:val="000000"/>
                <w:sz w:val="22"/>
              </w:rPr>
              <w:t xml:space="preserve"> </w:t>
            </w:r>
            <w:r w:rsidRPr="00CB420E">
              <w:rPr>
                <w:rFonts w:eastAsia="Times New Roman"/>
                <w:color w:val="000000"/>
                <w:sz w:val="22"/>
              </w:rPr>
              <w:t>team learning) 200 hours of an</w:t>
            </w:r>
            <w:r w:rsidR="00CB420E">
              <w:rPr>
                <w:rFonts w:eastAsia="Times New Roman"/>
                <w:color w:val="000000"/>
                <w:sz w:val="22"/>
              </w:rPr>
              <w:t xml:space="preserve"> internship (100 hours of front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end </w:t>
            </w:r>
            <w:r w:rsidR="00CB420E" w:rsidRPr="00CB420E">
              <w:rPr>
                <w:rFonts w:eastAsia="Times New Roman"/>
                <w:color w:val="000000"/>
                <w:sz w:val="22"/>
              </w:rPr>
              <w:t>development</w:t>
            </w:r>
            <w:r w:rsidR="00CB420E">
              <w:rPr>
                <w:rFonts w:eastAsia="Times New Roman"/>
                <w:color w:val="000000"/>
                <w:sz w:val="22"/>
              </w:rPr>
              <w:t xml:space="preserve"> and 100 hours of back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end </w:t>
            </w:r>
            <w:r w:rsidR="00CB420E">
              <w:rPr>
                <w:rFonts w:eastAsia="Times New Roman"/>
                <w:color w:val="000000"/>
                <w:sz w:val="22"/>
              </w:rPr>
              <w:br/>
            </w:r>
            <w:r w:rsidR="00CB420E" w:rsidRPr="00CB420E">
              <w:rPr>
                <w:rFonts w:eastAsia="Times New Roman"/>
                <w:color w:val="000000"/>
                <w:sz w:val="22"/>
              </w:rPr>
              <w:t>development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). </w:t>
            </w:r>
          </w:p>
          <w:p w14:paraId="5175A9FF" w14:textId="77777777" w:rsidR="00BB44F7" w:rsidRPr="00CB420E" w:rsidRDefault="00BB44F7" w:rsidP="001112DB">
            <w:pPr>
              <w:pStyle w:val="a6"/>
              <w:numPr>
                <w:ilvl w:val="0"/>
                <w:numId w:val="6"/>
              </w:numPr>
              <w:ind w:right="-453"/>
              <w:rPr>
                <w:rFonts w:eastAsia="Times New Roman" w:cstheme="minorBidi"/>
                <w:color w:val="000000"/>
                <w:sz w:val="22"/>
              </w:rPr>
            </w:pPr>
            <w:r w:rsidRPr="00CB420E">
              <w:rPr>
                <w:rFonts w:eastAsia="Times New Roman"/>
                <w:b/>
                <w:bCs/>
                <w:color w:val="000000"/>
                <w:sz w:val="22"/>
              </w:rPr>
              <w:t>Client side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 developing: </w:t>
            </w:r>
            <w:r w:rsidRPr="00CB420E">
              <w:rPr>
                <w:rFonts w:eastAsia="Times New Roman"/>
                <w:b/>
                <w:bCs/>
                <w:color w:val="000000"/>
                <w:sz w:val="22"/>
              </w:rPr>
              <w:t>JavaScript,</w:t>
            </w:r>
            <w:r w:rsidR="001112DB" w:rsidRPr="00CB420E">
              <w:rPr>
                <w:rFonts w:eastAsia="Times New Roman"/>
                <w:b/>
                <w:bCs/>
                <w:color w:val="000000"/>
                <w:sz w:val="22"/>
              </w:rPr>
              <w:t xml:space="preserve"> React</w:t>
            </w:r>
            <w:r w:rsidR="001112DB" w:rsidRPr="00CB420E">
              <w:rPr>
                <w:rFonts w:eastAsia="Times New Roman"/>
                <w:color w:val="000000"/>
                <w:sz w:val="22"/>
              </w:rPr>
              <w:t xml:space="preserve">, </w:t>
            </w:r>
            <w:r w:rsidR="001112DB" w:rsidRPr="00CB420E">
              <w:rPr>
                <w:rFonts w:eastAsia="Times New Roman"/>
                <w:b/>
                <w:bCs/>
                <w:color w:val="000000"/>
                <w:sz w:val="22"/>
              </w:rPr>
              <w:t>Redux</w:t>
            </w:r>
            <w:r w:rsidR="001112DB" w:rsidRPr="00CB420E">
              <w:rPr>
                <w:rFonts w:eastAsia="Times New Roman"/>
                <w:color w:val="000000"/>
                <w:sz w:val="22"/>
              </w:rPr>
              <w:t>,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 </w:t>
            </w:r>
            <w:r w:rsidR="00CB420E">
              <w:rPr>
                <w:rFonts w:eastAsia="Times New Roman"/>
                <w:color w:val="000000"/>
                <w:sz w:val="22"/>
              </w:rPr>
              <w:br/>
            </w:r>
            <w:r w:rsidRPr="00CB420E">
              <w:rPr>
                <w:rFonts w:eastAsia="Times New Roman"/>
                <w:color w:val="000000"/>
                <w:sz w:val="22"/>
              </w:rPr>
              <w:t>TypeScript</w:t>
            </w:r>
            <w:r w:rsidR="001112DB" w:rsidRPr="00CB420E">
              <w:rPr>
                <w:rFonts w:eastAsia="Times New Roman"/>
                <w:color w:val="000000"/>
                <w:sz w:val="22"/>
              </w:rPr>
              <w:t>,</w:t>
            </w:r>
            <w:r w:rsidRPr="00CB420E">
              <w:rPr>
                <w:rFonts w:eastAsia="Times New Roman"/>
                <w:color w:val="000000"/>
                <w:sz w:val="22"/>
              </w:rPr>
              <w:t xml:space="preserve"> CSS3, HTML5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t>.</w:t>
            </w:r>
          </w:p>
          <w:p w14:paraId="26FDF449" w14:textId="77777777" w:rsidR="009C3984" w:rsidRDefault="00BB44F7" w:rsidP="00A21C99">
            <w:pPr>
              <w:pStyle w:val="a6"/>
              <w:numPr>
                <w:ilvl w:val="0"/>
                <w:numId w:val="6"/>
              </w:numPr>
              <w:ind w:right="-453"/>
              <w:rPr>
                <w:rFonts w:eastAsia="Times New Roman" w:cstheme="minorBidi"/>
                <w:color w:val="000000"/>
                <w:sz w:val="22"/>
              </w:rPr>
            </w:pPr>
            <w:r w:rsidRPr="00CB420E">
              <w:rPr>
                <w:rFonts w:eastAsia="Times New Roman" w:cstheme="minorBidi"/>
                <w:b/>
                <w:bCs/>
                <w:color w:val="000000"/>
                <w:sz w:val="22"/>
              </w:rPr>
              <w:t>Server side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t xml:space="preserve"> developing: </w:t>
            </w:r>
            <w:r w:rsidRPr="00CB420E">
              <w:rPr>
                <w:rFonts w:eastAsia="Times New Roman" w:cstheme="minorBidi"/>
                <w:b/>
                <w:bCs/>
                <w:color w:val="000000"/>
                <w:sz w:val="22"/>
              </w:rPr>
              <w:t>Node</w:t>
            </w:r>
            <w:r w:rsidR="003B7C0A">
              <w:rPr>
                <w:rFonts w:eastAsia="Times New Roman" w:cstheme="minorBidi"/>
                <w:b/>
                <w:bCs/>
                <w:color w:val="000000"/>
                <w:sz w:val="22"/>
              </w:rPr>
              <w:t>.</w:t>
            </w:r>
            <w:r w:rsidRPr="00CB420E">
              <w:rPr>
                <w:rFonts w:eastAsia="Times New Roman" w:cstheme="minorBidi"/>
                <w:b/>
                <w:bCs/>
                <w:color w:val="000000"/>
                <w:sz w:val="22"/>
              </w:rPr>
              <w:t>JS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t xml:space="preserve">, </w:t>
            </w:r>
            <w:r w:rsidRPr="00CB420E">
              <w:rPr>
                <w:rFonts w:eastAsia="Times New Roman" w:cstheme="minorBidi"/>
                <w:b/>
                <w:bCs/>
                <w:color w:val="000000"/>
                <w:sz w:val="22"/>
              </w:rPr>
              <w:t>MongoDB</w:t>
            </w:r>
            <w:r w:rsidR="00ED1661" w:rsidRPr="00CB420E">
              <w:rPr>
                <w:rFonts w:eastAsia="Times New Roman" w:cstheme="minorBidi"/>
                <w:color w:val="000000"/>
                <w:sz w:val="22"/>
              </w:rPr>
              <w:t xml:space="preserve">, </w:t>
            </w:r>
            <w:r w:rsidR="00ED1661" w:rsidRPr="00CB420E">
              <w:rPr>
                <w:sz w:val="22"/>
                <w:szCs w:val="28"/>
              </w:rPr>
              <w:t>Express.js</w:t>
            </w:r>
            <w:r w:rsidR="007D5147" w:rsidRPr="00CB420E">
              <w:rPr>
                <w:rFonts w:eastAsia="Times New Roman" w:cstheme="minorBidi"/>
                <w:color w:val="000000"/>
                <w:sz w:val="24"/>
                <w:szCs w:val="24"/>
              </w:rPr>
              <w:t xml:space="preserve"> 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t xml:space="preserve">. 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br/>
              <w:t xml:space="preserve">Development tools: Visual Studio Code, </w:t>
            </w:r>
            <w:proofErr w:type="spellStart"/>
            <w:r w:rsidR="00A21C99" w:rsidRPr="00CB420E">
              <w:rPr>
                <w:rFonts w:eastAsia="Times New Roman" w:cstheme="minorBidi"/>
                <w:color w:val="000000"/>
                <w:sz w:val="22"/>
              </w:rPr>
              <w:t>Github</w:t>
            </w:r>
            <w:proofErr w:type="spellEnd"/>
            <w:r w:rsidRPr="00CB420E">
              <w:rPr>
                <w:rFonts w:eastAsia="Times New Roman" w:cstheme="minorBidi"/>
                <w:color w:val="000000"/>
                <w:sz w:val="22"/>
              </w:rPr>
              <w:t>,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br/>
              <w:t>Dev Tools and Postman.</w:t>
            </w:r>
          </w:p>
          <w:p w14:paraId="03C5F031" w14:textId="77777777" w:rsidR="009C3984" w:rsidRPr="009C3984" w:rsidRDefault="009C3984" w:rsidP="009C3984">
            <w:pPr>
              <w:pStyle w:val="a6"/>
              <w:numPr>
                <w:ilvl w:val="0"/>
                <w:numId w:val="6"/>
              </w:numPr>
              <w:ind w:right="-453"/>
              <w:rPr>
                <w:rFonts w:eastAsia="Times New Roman" w:cstheme="minorBidi"/>
                <w:color w:val="000000"/>
                <w:sz w:val="22"/>
              </w:rPr>
            </w:pPr>
            <w:r w:rsidRPr="009C3984">
              <w:rPr>
                <w:rFonts w:eastAsia="Times New Roman" w:cstheme="minorBidi"/>
                <w:color w:val="000000"/>
                <w:sz w:val="22"/>
              </w:rPr>
              <w:t xml:space="preserve">Developed an </w:t>
            </w:r>
            <w:r w:rsidRPr="009C3984">
              <w:rPr>
                <w:rFonts w:eastAsia="Times New Roman" w:cstheme="minorBidi"/>
                <w:b/>
                <w:bCs/>
                <w:color w:val="000000"/>
                <w:sz w:val="22"/>
              </w:rPr>
              <w:t>end-to-end enterprise site</w:t>
            </w:r>
            <w:r w:rsidRPr="009C3984">
              <w:rPr>
                <w:rFonts w:eastAsia="Times New Roman" w:cstheme="minorBidi"/>
                <w:color w:val="000000"/>
                <w:sz w:val="22"/>
              </w:rPr>
              <w:t>, from scratch. Implementing a lot of features and logic, including Forms, Users Authentication/Authorization, Dashboards, Reports, Notifications, and much more.</w:t>
            </w:r>
          </w:p>
          <w:p w14:paraId="2A07788D" w14:textId="12FFAB74" w:rsidR="00A21C99" w:rsidRPr="00CB420E" w:rsidRDefault="00BB44F7" w:rsidP="009C3984">
            <w:pPr>
              <w:pStyle w:val="a6"/>
              <w:ind w:left="747" w:right="-453"/>
              <w:rPr>
                <w:rFonts w:eastAsia="Times New Roman" w:cstheme="minorBidi"/>
                <w:color w:val="000000"/>
                <w:sz w:val="22"/>
              </w:rPr>
            </w:pPr>
            <w:r w:rsidRPr="00CB420E">
              <w:rPr>
                <w:rFonts w:eastAsia="Times New Roman" w:cstheme="minorBidi"/>
                <w:color w:val="000000"/>
                <w:sz w:val="22"/>
              </w:rPr>
              <w:br/>
            </w:r>
          </w:p>
          <w:p w14:paraId="7BA875B0" w14:textId="37773E94" w:rsidR="00BB44F7" w:rsidRPr="00CB420E" w:rsidRDefault="00F21B33" w:rsidP="00A21C99">
            <w:pPr>
              <w:pStyle w:val="a6"/>
              <w:ind w:right="-453"/>
              <w:rPr>
                <w:rFonts w:eastAsia="Times New Roman" w:cstheme="minorBidi"/>
                <w:color w:val="000000"/>
                <w:sz w:val="22"/>
              </w:rPr>
            </w:pPr>
            <w:r>
              <w:rPr>
                <w:rFonts w:eastAsia="Times New Roman" w:cstheme="minorBidi"/>
                <w:color w:val="000000"/>
                <w:sz w:val="20"/>
                <w:szCs w:val="20"/>
              </w:rPr>
              <w:t>2017-2018</w:t>
            </w:r>
          </w:p>
          <w:p w14:paraId="08B7D12F" w14:textId="10E8B244" w:rsidR="00BB44F7" w:rsidRPr="00F21B33" w:rsidRDefault="00F21B33" w:rsidP="00A21C99">
            <w:pPr>
              <w:rPr>
                <w:rFonts w:eastAsia="Times New Roman" w:cstheme="minorBidi"/>
                <w:color w:val="000000"/>
                <w:sz w:val="22"/>
              </w:rPr>
            </w:pPr>
            <w:r w:rsidRPr="00F21B33">
              <w:rPr>
                <w:rFonts w:eastAsia="Times New Roman" w:cstheme="minorBidi"/>
                <w:color w:val="000000"/>
                <w:sz w:val="22"/>
              </w:rPr>
              <w:t>Preparatory for electrical engineering at Ben Gurion University</w:t>
            </w:r>
          </w:p>
          <w:p w14:paraId="5CB78B2B" w14:textId="77777777" w:rsidR="00BB44F7" w:rsidRPr="0096165F" w:rsidRDefault="00BB44F7" w:rsidP="00BB44F7">
            <w:pPr>
              <w:rPr>
                <w:rFonts w:ascii="Tahoma" w:hAnsi="Tahoma"/>
              </w:rPr>
            </w:pPr>
          </w:p>
          <w:p w14:paraId="0862D9E6" w14:textId="43143164" w:rsidR="00BB44F7" w:rsidRPr="00CB420E" w:rsidRDefault="00BB44F7" w:rsidP="00BB44F7">
            <w:pPr>
              <w:pStyle w:val="2"/>
              <w:rPr>
                <w:rFonts w:asciiTheme="minorHAnsi" w:hAnsiTheme="minorHAnsi"/>
                <w:sz w:val="24"/>
                <w:szCs w:val="28"/>
              </w:rPr>
            </w:pPr>
            <w:r w:rsidRPr="00CB420E">
              <w:rPr>
                <w:rFonts w:asciiTheme="minorHAnsi" w:hAnsiTheme="minorHAnsi"/>
                <w:sz w:val="24"/>
                <w:szCs w:val="28"/>
              </w:rPr>
              <w:t>Work History</w:t>
            </w:r>
            <w:r w:rsidR="00222EE6">
              <w:rPr>
                <w:rFonts w:asciiTheme="minorHAnsi" w:hAnsiTheme="minorHAnsi"/>
                <w:sz w:val="24"/>
                <w:szCs w:val="28"/>
              </w:rPr>
              <w:softHyphen/>
            </w:r>
            <w:r w:rsidR="00222EE6">
              <w:rPr>
                <w:rFonts w:asciiTheme="minorHAnsi" w:hAnsiTheme="minorHAnsi"/>
                <w:sz w:val="24"/>
                <w:szCs w:val="28"/>
              </w:rPr>
              <w:softHyphen/>
            </w:r>
            <w:r w:rsidR="00222EE6">
              <w:rPr>
                <w:rFonts w:asciiTheme="minorHAnsi" w:hAnsiTheme="minorHAnsi"/>
                <w:sz w:val="24"/>
                <w:szCs w:val="28"/>
              </w:rPr>
              <w:softHyphen/>
            </w:r>
          </w:p>
          <w:p w14:paraId="534E07E6" w14:textId="6BF70667" w:rsidR="00BB44F7" w:rsidRPr="00CB420E" w:rsidRDefault="00BB44F7" w:rsidP="00BB44F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B420E">
              <w:rPr>
                <w:rFonts w:eastAsia="Times New Roman"/>
                <w:color w:val="000000"/>
                <w:sz w:val="20"/>
                <w:szCs w:val="20"/>
              </w:rPr>
              <w:t>201</w:t>
            </w:r>
            <w:r w:rsidR="00B62DDE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Pr="00CB420E">
              <w:rPr>
                <w:rFonts w:eastAsia="Times New Roman"/>
                <w:color w:val="000000"/>
                <w:sz w:val="20"/>
                <w:szCs w:val="20"/>
              </w:rPr>
              <w:t>-2020</w:t>
            </w:r>
          </w:p>
          <w:p w14:paraId="7391D6FF" w14:textId="27A895C0" w:rsidR="00BB44F7" w:rsidRPr="00CB420E" w:rsidRDefault="00BC6F8A" w:rsidP="00BB44F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D401FB">
              <w:rPr>
                <w:rFonts w:eastAsia="Times New Roman"/>
                <w:b/>
                <w:bCs/>
                <w:color w:val="000000"/>
                <w:sz w:val="22"/>
              </w:rPr>
              <w:t xml:space="preserve">investigate </w:t>
            </w:r>
            <w:r w:rsidRPr="00BC6F8A">
              <w:rPr>
                <w:rFonts w:eastAsia="Times New Roman"/>
                <w:b/>
                <w:bCs/>
                <w:color w:val="000000"/>
                <w:sz w:val="22"/>
              </w:rPr>
              <w:t>transportation</w:t>
            </w:r>
            <w:r w:rsidR="00D401FB">
              <w:rPr>
                <w:rFonts w:eastAsia="Times New Roman"/>
                <w:b/>
                <w:bCs/>
                <w:color w:val="000000"/>
                <w:sz w:val="22"/>
              </w:rPr>
              <w:t xml:space="preserve"> problems in </w:t>
            </w:r>
            <w:r>
              <w:rPr>
                <w:rFonts w:eastAsia="Times New Roman"/>
                <w:b/>
                <w:bCs/>
                <w:color w:val="000000"/>
                <w:sz w:val="22"/>
              </w:rPr>
              <w:t>Egged</w:t>
            </w:r>
            <w:r w:rsidRPr="00810B63">
              <w:rPr>
                <w:rFonts w:eastAsia="Times New Roman"/>
                <w:b/>
                <w:bCs/>
                <w:color w:val="000000"/>
                <w:sz w:val="22"/>
              </w:rPr>
              <w:t>:</w:t>
            </w:r>
          </w:p>
          <w:p w14:paraId="391D6451" w14:textId="4FB47664" w:rsidR="00810B63" w:rsidRPr="00810B63" w:rsidRDefault="00810B63" w:rsidP="00810B63">
            <w:pPr>
              <w:pStyle w:val="af1"/>
              <w:numPr>
                <w:ilvl w:val="0"/>
                <w:numId w:val="6"/>
              </w:numPr>
              <w:ind w:right="-311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 xml:space="preserve">Managing </w:t>
            </w:r>
            <w:r w:rsidRPr="00810B63">
              <w:rPr>
                <w:rFonts w:eastAsia="Times New Roman"/>
                <w:color w:val="000000"/>
                <w:sz w:val="22"/>
              </w:rPr>
              <w:t xml:space="preserve">public transportation events of thousands of trips, a day and produce reports to the Department of Transportation. </w:t>
            </w:r>
          </w:p>
          <w:p w14:paraId="33807790" w14:textId="696C6BED" w:rsidR="00396EF3" w:rsidRPr="00CC6121" w:rsidRDefault="00396EF3" w:rsidP="00396EF3">
            <w:pPr>
              <w:pStyle w:val="af1"/>
              <w:numPr>
                <w:ilvl w:val="0"/>
                <w:numId w:val="6"/>
              </w:numPr>
              <w:ind w:right="-311"/>
              <w:rPr>
                <w:rFonts w:eastAsia="Times New Roman"/>
                <w:color w:val="000000"/>
                <w:sz w:val="22"/>
              </w:rPr>
            </w:pPr>
            <w:r w:rsidRPr="00396EF3">
              <w:rPr>
                <w:rFonts w:eastAsia="Times New Roman"/>
                <w:color w:val="000000"/>
                <w:sz w:val="22"/>
              </w:rPr>
              <w:t xml:space="preserve">Use of many and varied databases and </w:t>
            </w:r>
            <w:r w:rsidR="00DD1097">
              <w:rPr>
                <w:rFonts w:eastAsia="Times New Roman"/>
                <w:color w:val="000000"/>
                <w:sz w:val="22"/>
              </w:rPr>
              <w:t>teamwork</w:t>
            </w:r>
            <w:r w:rsidR="00BE6A56">
              <w:rPr>
                <w:rFonts w:eastAsia="Times New Roman"/>
                <w:color w:val="000000"/>
                <w:sz w:val="22"/>
              </w:rPr>
              <w:t xml:space="preserve"> with </w:t>
            </w:r>
            <w:r w:rsidR="00DD1097">
              <w:rPr>
                <w:rFonts w:eastAsia="Times New Roman"/>
                <w:color w:val="000000"/>
                <w:sz w:val="22"/>
              </w:rPr>
              <w:t xml:space="preserve">deferent </w:t>
            </w:r>
            <w:r w:rsidR="00DD1097" w:rsidRPr="00DD1097">
              <w:rPr>
                <w:rFonts w:eastAsia="Times New Roman"/>
                <w:color w:val="000000"/>
                <w:sz w:val="22"/>
              </w:rPr>
              <w:t>departments.</w:t>
            </w:r>
          </w:p>
          <w:p w14:paraId="23CC2CE7" w14:textId="2F47B468" w:rsidR="00396EF3" w:rsidRPr="00DD1097" w:rsidRDefault="00396EF3" w:rsidP="00DD1097">
            <w:pPr>
              <w:pStyle w:val="af1"/>
              <w:ind w:left="747" w:right="-311"/>
              <w:rPr>
                <w:rFonts w:eastAsia="Times New Roman"/>
                <w:color w:val="000000"/>
                <w:sz w:val="22"/>
              </w:rPr>
            </w:pPr>
          </w:p>
          <w:p w14:paraId="14BAF9A8" w14:textId="6B99A574" w:rsidR="00BB44F7" w:rsidRPr="00B92779" w:rsidRDefault="00BB44F7" w:rsidP="00396EF3">
            <w:pPr>
              <w:ind w:right="-311"/>
              <w:rPr>
                <w:rFonts w:eastAsia="Times New Roman" w:cstheme="minorBidi"/>
                <w:color w:val="000000"/>
                <w:sz w:val="20"/>
                <w:szCs w:val="20"/>
                <w:vertAlign w:val="subscript"/>
              </w:rPr>
            </w:pPr>
            <w:r w:rsidRPr="00396EF3">
              <w:rPr>
                <w:rFonts w:eastAsia="Times New Roman" w:cstheme="minorBidi"/>
                <w:color w:val="000000"/>
                <w:sz w:val="20"/>
                <w:szCs w:val="20"/>
              </w:rPr>
              <w:t>201</w:t>
            </w:r>
            <w:r w:rsidR="00BE6A56">
              <w:rPr>
                <w:rFonts w:eastAsia="Times New Roman" w:cstheme="minorBidi"/>
                <w:color w:val="000000"/>
                <w:sz w:val="20"/>
                <w:szCs w:val="20"/>
              </w:rPr>
              <w:t>8</w:t>
            </w:r>
            <w:r w:rsidRPr="00396EF3">
              <w:rPr>
                <w:rFonts w:eastAsia="Times New Roman" w:cstheme="minorBidi"/>
                <w:color w:val="000000"/>
                <w:sz w:val="20"/>
                <w:szCs w:val="20"/>
              </w:rPr>
              <w:t>-201</w:t>
            </w:r>
            <w:r w:rsidR="00BE6A56">
              <w:rPr>
                <w:rFonts w:eastAsia="Times New Roman" w:cstheme="minorBidi"/>
                <w:color w:val="000000"/>
                <w:sz w:val="20"/>
                <w:szCs w:val="20"/>
              </w:rPr>
              <w:t>9</w:t>
            </w:r>
          </w:p>
          <w:p w14:paraId="640858BA" w14:textId="6381DDFC" w:rsidR="00BB44F7" w:rsidRPr="00CB420E" w:rsidRDefault="00BE6A56" w:rsidP="00BB44F7">
            <w:pPr>
              <w:ind w:right="-125"/>
              <w:rPr>
                <w:rFonts w:eastAsia="Times New Roman" w:cstheme="minorBidi"/>
                <w:color w:val="000000"/>
                <w:sz w:val="22"/>
              </w:rPr>
            </w:pPr>
            <w:r>
              <w:rPr>
                <w:rFonts w:eastAsia="Times New Roman" w:cstheme="minorBidi"/>
                <w:b/>
                <w:bCs/>
                <w:color w:val="000000"/>
                <w:sz w:val="22"/>
              </w:rPr>
              <w:t xml:space="preserve">Security guard at </w:t>
            </w:r>
            <w:r w:rsidRPr="00BE6A56">
              <w:rPr>
                <w:rFonts w:eastAsia="Times New Roman" w:cstheme="minorBidi"/>
                <w:b/>
                <w:bCs/>
                <w:color w:val="000000"/>
                <w:sz w:val="22"/>
              </w:rPr>
              <w:t>Israel Railways</w:t>
            </w:r>
            <w:r>
              <w:rPr>
                <w:rFonts w:eastAsia="Times New Roman" w:cstheme="minorBidi"/>
                <w:color w:val="000000"/>
                <w:sz w:val="22"/>
              </w:rPr>
              <w:t>:</w:t>
            </w:r>
            <w:r w:rsidR="00BB44F7" w:rsidRPr="00CB420E">
              <w:rPr>
                <w:rFonts w:eastAsia="Times New Roman" w:cstheme="minorBidi"/>
                <w:color w:val="000000"/>
                <w:sz w:val="22"/>
              </w:rPr>
              <w:t xml:space="preserve"> </w:t>
            </w:r>
          </w:p>
          <w:p w14:paraId="6352733E" w14:textId="4B6CFD64" w:rsidR="00BB44F7" w:rsidRDefault="00BE6A56" w:rsidP="00BE6A56">
            <w:pPr>
              <w:pStyle w:val="af1"/>
              <w:numPr>
                <w:ilvl w:val="0"/>
                <w:numId w:val="7"/>
              </w:num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BE6A56">
              <w:rPr>
                <w:rFonts w:eastAsia="Times New Roman" w:cstheme="minorBidi"/>
                <w:color w:val="000000"/>
                <w:sz w:val="22"/>
              </w:rPr>
              <w:t xml:space="preserve">Inspection of passengers </w:t>
            </w:r>
            <w:r w:rsidR="00222EE6">
              <w:rPr>
                <w:rFonts w:eastAsia="Times New Roman" w:cstheme="minorBidi"/>
                <w:color w:val="000000"/>
                <w:sz w:val="22"/>
              </w:rPr>
              <w:softHyphen/>
            </w:r>
            <w:r w:rsidR="00222EE6">
              <w:rPr>
                <w:rFonts w:eastAsia="Times New Roman" w:cstheme="minorBidi"/>
                <w:color w:val="000000"/>
                <w:sz w:val="22"/>
              </w:rPr>
              <w:softHyphen/>
            </w:r>
            <w:r w:rsidRPr="00BE6A56">
              <w:rPr>
                <w:rFonts w:eastAsia="Times New Roman" w:cstheme="minorBidi"/>
                <w:color w:val="000000"/>
                <w:sz w:val="22"/>
              </w:rPr>
              <w:t xml:space="preserve">on the </w:t>
            </w:r>
            <w:r w:rsidR="00013B1E" w:rsidRPr="00BE6A56">
              <w:rPr>
                <w:rFonts w:eastAsia="Times New Roman" w:cstheme="minorBidi"/>
                <w:color w:val="000000"/>
                <w:sz w:val="22"/>
              </w:rPr>
              <w:t>train.</w:t>
            </w:r>
          </w:p>
          <w:p w14:paraId="688F6039" w14:textId="77777777" w:rsidR="00BE6A56" w:rsidRPr="00BE6A56" w:rsidRDefault="00BE6A56" w:rsidP="00BE6A56">
            <w:pPr>
              <w:pStyle w:val="af1"/>
              <w:ind w:right="-311"/>
              <w:rPr>
                <w:rFonts w:eastAsia="Times New Roman" w:cstheme="minorBidi"/>
                <w:color w:val="000000"/>
                <w:sz w:val="22"/>
              </w:rPr>
            </w:pPr>
          </w:p>
          <w:p w14:paraId="6D1BEFDB" w14:textId="1C2D1851" w:rsidR="00BB44F7" w:rsidRPr="00CB420E" w:rsidRDefault="00BB44F7" w:rsidP="00BB44F7">
            <w:pPr>
              <w:ind w:right="-311"/>
              <w:rPr>
                <w:rFonts w:eastAsia="Times New Roman" w:cstheme="minorBidi"/>
                <w:color w:val="000000"/>
                <w:sz w:val="20"/>
                <w:szCs w:val="20"/>
              </w:rPr>
            </w:pPr>
            <w:r w:rsidRPr="00CB420E">
              <w:rPr>
                <w:rFonts w:eastAsia="Times New Roman" w:cstheme="minorBidi"/>
                <w:color w:val="000000"/>
                <w:sz w:val="20"/>
                <w:szCs w:val="20"/>
              </w:rPr>
              <w:t>20</w:t>
            </w:r>
            <w:r w:rsidR="000D0225">
              <w:rPr>
                <w:rFonts w:eastAsia="Times New Roman" w:cstheme="minorBidi"/>
                <w:color w:val="000000"/>
                <w:sz w:val="20"/>
                <w:szCs w:val="20"/>
              </w:rPr>
              <w:t>16</w:t>
            </w:r>
            <w:r w:rsidRPr="00CB420E">
              <w:rPr>
                <w:rFonts w:eastAsia="Times New Roman" w:cstheme="minorBidi"/>
                <w:color w:val="000000"/>
                <w:sz w:val="20"/>
                <w:szCs w:val="20"/>
              </w:rPr>
              <w:t>-20</w:t>
            </w:r>
            <w:r w:rsidR="000D0225">
              <w:rPr>
                <w:rFonts w:eastAsia="Times New Roman" w:cstheme="minorBidi"/>
                <w:color w:val="000000"/>
                <w:sz w:val="20"/>
                <w:szCs w:val="20"/>
              </w:rPr>
              <w:t>18</w:t>
            </w:r>
          </w:p>
          <w:p w14:paraId="7318A1E0" w14:textId="77777777" w:rsidR="000D0225" w:rsidRDefault="000D0225" w:rsidP="00BB44F7">
            <w:p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>
              <w:rPr>
                <w:rFonts w:eastAsia="Times New Roman" w:cstheme="minorBidi"/>
                <w:b/>
                <w:bCs/>
                <w:color w:val="000000"/>
                <w:sz w:val="22"/>
              </w:rPr>
              <w:t>Security guard at</w:t>
            </w:r>
            <w:r w:rsidRPr="000D0225">
              <w:rPr>
                <w:rFonts w:eastAsia="Times New Roman" w:cstheme="minorBidi"/>
                <w:b/>
                <w:bCs/>
                <w:color w:val="000000"/>
                <w:sz w:val="22"/>
              </w:rPr>
              <w:t xml:space="preserve"> Teva</w:t>
            </w:r>
            <w:r w:rsidR="00BB44F7" w:rsidRPr="00CB420E">
              <w:rPr>
                <w:rFonts w:eastAsia="Times New Roman" w:cstheme="minorBidi"/>
                <w:color w:val="000000"/>
                <w:sz w:val="22"/>
              </w:rPr>
              <w:t xml:space="preserve">: </w:t>
            </w:r>
          </w:p>
          <w:p w14:paraId="6167D37B" w14:textId="78D9BB54" w:rsidR="00BB44F7" w:rsidRPr="00CB420E" w:rsidRDefault="00013B1E" w:rsidP="0043675B">
            <w:pPr>
              <w:pStyle w:val="af1"/>
              <w:numPr>
                <w:ilvl w:val="0"/>
                <w:numId w:val="7"/>
              </w:num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BE6A56">
              <w:rPr>
                <w:rFonts w:eastAsia="Times New Roman" w:cstheme="minorBidi"/>
                <w:color w:val="000000"/>
                <w:sz w:val="22"/>
              </w:rPr>
              <w:t>Inspection of</w:t>
            </w:r>
            <w:r>
              <w:rPr>
                <w:rFonts w:eastAsia="Times New Roman" w:cstheme="minorBidi"/>
                <w:color w:val="000000"/>
                <w:sz w:val="22"/>
              </w:rPr>
              <w:t xml:space="preserve"> </w:t>
            </w:r>
            <w:r w:rsidRPr="00013B1E">
              <w:rPr>
                <w:rFonts w:eastAsia="Times New Roman" w:cstheme="minorBidi"/>
                <w:color w:val="000000"/>
                <w:sz w:val="22"/>
              </w:rPr>
              <w:t>company employees</w:t>
            </w:r>
          </w:p>
          <w:p w14:paraId="67290852" w14:textId="77777777" w:rsidR="00BB44F7" w:rsidRPr="00CB420E" w:rsidRDefault="00BB44F7" w:rsidP="00BB44F7">
            <w:pPr>
              <w:ind w:right="-311"/>
              <w:rPr>
                <w:rFonts w:eastAsia="Times New Roman" w:cstheme="minorBidi"/>
                <w:color w:val="000000"/>
                <w:sz w:val="20"/>
                <w:szCs w:val="20"/>
              </w:rPr>
            </w:pPr>
          </w:p>
          <w:p w14:paraId="2C312E8C" w14:textId="66B46239" w:rsidR="00BB44F7" w:rsidRPr="00CB420E" w:rsidRDefault="00BB44F7" w:rsidP="00BB44F7">
            <w:pPr>
              <w:ind w:right="-311"/>
              <w:rPr>
                <w:rFonts w:eastAsia="Times New Roman" w:cstheme="minorBidi"/>
                <w:color w:val="000000"/>
                <w:sz w:val="20"/>
                <w:szCs w:val="20"/>
              </w:rPr>
            </w:pPr>
            <w:r w:rsidRPr="00CB420E">
              <w:rPr>
                <w:rFonts w:eastAsia="Times New Roman" w:cstheme="minorBidi"/>
                <w:color w:val="000000"/>
                <w:sz w:val="20"/>
                <w:szCs w:val="20"/>
              </w:rPr>
              <w:t>20</w:t>
            </w:r>
            <w:r w:rsidR="0042665B">
              <w:rPr>
                <w:rFonts w:eastAsia="Times New Roman" w:cstheme="minorBidi"/>
                <w:color w:val="000000"/>
                <w:sz w:val="20"/>
                <w:szCs w:val="20"/>
              </w:rPr>
              <w:t>12</w:t>
            </w:r>
            <w:r w:rsidRPr="00CB420E">
              <w:rPr>
                <w:rFonts w:eastAsia="Times New Roman" w:cstheme="minorBidi"/>
                <w:color w:val="000000"/>
                <w:sz w:val="20"/>
                <w:szCs w:val="20"/>
              </w:rPr>
              <w:t>-201</w:t>
            </w:r>
            <w:r w:rsidR="0042665B">
              <w:rPr>
                <w:rFonts w:eastAsia="Times New Roman" w:cstheme="minorBidi"/>
                <w:color w:val="000000"/>
                <w:sz w:val="20"/>
                <w:szCs w:val="20"/>
              </w:rPr>
              <w:t>5</w:t>
            </w:r>
          </w:p>
          <w:p w14:paraId="75D374E4" w14:textId="77777777" w:rsidR="00BB44F7" w:rsidRPr="00CB420E" w:rsidRDefault="00BB44F7" w:rsidP="00BB44F7">
            <w:p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CB420E">
              <w:rPr>
                <w:rFonts w:eastAsia="Times New Roman" w:cstheme="minorBidi"/>
                <w:b/>
                <w:bCs/>
                <w:color w:val="000000"/>
                <w:sz w:val="22"/>
              </w:rPr>
              <w:t>Service in the Army</w:t>
            </w:r>
            <w:r w:rsidRPr="00CB420E">
              <w:rPr>
                <w:rFonts w:eastAsia="Times New Roman" w:cstheme="minorBidi"/>
                <w:color w:val="000000"/>
                <w:sz w:val="22"/>
              </w:rPr>
              <w:t>:</w:t>
            </w:r>
          </w:p>
          <w:p w14:paraId="4DFC9159" w14:textId="5D05767D" w:rsidR="0042665B" w:rsidRDefault="0042665B" w:rsidP="0042665B">
            <w:pPr>
              <w:pStyle w:val="af1"/>
              <w:numPr>
                <w:ilvl w:val="0"/>
                <w:numId w:val="7"/>
              </w:num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42665B">
              <w:rPr>
                <w:rFonts w:eastAsia="Times New Roman" w:cstheme="minorBidi" w:hint="cs"/>
                <w:color w:val="000000"/>
                <w:sz w:val="22"/>
              </w:rPr>
              <w:t xml:space="preserve">Team </w:t>
            </w:r>
            <w:r w:rsidRPr="0042665B">
              <w:rPr>
                <w:rFonts w:eastAsia="Times New Roman" w:cstheme="minorBidi"/>
                <w:color w:val="000000"/>
                <w:sz w:val="22"/>
              </w:rPr>
              <w:t>leader</w:t>
            </w:r>
            <w:r>
              <w:rPr>
                <w:rFonts w:eastAsia="Times New Roman" w:cstheme="minorBidi"/>
                <w:color w:val="000000"/>
                <w:sz w:val="22"/>
              </w:rPr>
              <w:t xml:space="preserve"> -tactical communication unit in the </w:t>
            </w:r>
          </w:p>
          <w:p w14:paraId="4A8D6430" w14:textId="0C8ECE98" w:rsidR="0042665B" w:rsidRPr="0042665B" w:rsidRDefault="0042665B" w:rsidP="0042665B">
            <w:pPr>
              <w:pStyle w:val="af1"/>
              <w:ind w:right="-311"/>
              <w:rPr>
                <w:rFonts w:eastAsia="Times New Roman" w:cstheme="minorBidi"/>
                <w:color w:val="000000"/>
                <w:sz w:val="22"/>
              </w:rPr>
            </w:pPr>
            <w:r>
              <w:rPr>
                <w:rFonts w:eastAsia="Times New Roman" w:cstheme="minorBidi"/>
                <w:color w:val="000000"/>
                <w:sz w:val="22"/>
              </w:rPr>
              <w:t>air force</w:t>
            </w:r>
          </w:p>
          <w:p w14:paraId="4C384C55" w14:textId="5D9860BA" w:rsidR="00BB44F7" w:rsidRDefault="0042665B" w:rsidP="00BB44F7">
            <w:pPr>
              <w:pStyle w:val="af1"/>
              <w:numPr>
                <w:ilvl w:val="0"/>
                <w:numId w:val="7"/>
              </w:num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42665B">
              <w:rPr>
                <w:rFonts w:eastAsia="Times New Roman" w:cstheme="minorBidi"/>
                <w:color w:val="000000"/>
                <w:sz w:val="22"/>
              </w:rPr>
              <w:t>Managing a team of soldiers to provide tactical contact throughout the country, in cooperation with other units.</w:t>
            </w:r>
          </w:p>
          <w:p w14:paraId="5D777DF6" w14:textId="6F2E8E77" w:rsidR="00BB44F7" w:rsidRPr="00DF0A1D" w:rsidRDefault="0042665B" w:rsidP="00DF0A1D">
            <w:pPr>
              <w:pStyle w:val="af1"/>
              <w:numPr>
                <w:ilvl w:val="0"/>
                <w:numId w:val="7"/>
              </w:numPr>
              <w:ind w:right="-311"/>
              <w:rPr>
                <w:rFonts w:eastAsia="Times New Roman" w:cstheme="minorBidi"/>
                <w:color w:val="000000"/>
                <w:sz w:val="22"/>
              </w:rPr>
            </w:pPr>
            <w:r w:rsidRPr="0042665B">
              <w:rPr>
                <w:rFonts w:eastAsia="Times New Roman" w:cstheme="minorBidi"/>
                <w:color w:val="000000"/>
                <w:sz w:val="22"/>
              </w:rPr>
              <w:t xml:space="preserve">meeting goals in stressful conditions, creativity in finding </w:t>
            </w:r>
            <w:r w:rsidR="005A5793" w:rsidRPr="005A5793">
              <w:rPr>
                <w:rFonts w:eastAsia="Times New Roman" w:cstheme="minorBidi"/>
                <w:color w:val="000000"/>
                <w:sz w:val="22"/>
              </w:rPr>
              <w:t>solution</w:t>
            </w:r>
            <w:r w:rsidRPr="0042665B">
              <w:rPr>
                <w:rFonts w:eastAsia="Times New Roman" w:cstheme="minorBidi"/>
                <w:color w:val="000000"/>
                <w:sz w:val="22"/>
              </w:rPr>
              <w:t xml:space="preserve">s for problems in the </w:t>
            </w:r>
            <w:r w:rsidR="001B3A8D" w:rsidRPr="0042665B">
              <w:rPr>
                <w:rFonts w:eastAsia="Times New Roman" w:cstheme="minorBidi"/>
                <w:color w:val="000000"/>
                <w:sz w:val="22"/>
              </w:rPr>
              <w:t>field.</w:t>
            </w:r>
          </w:p>
        </w:tc>
      </w:tr>
      <w:tr w:rsidR="00BB44F7" w:rsidRPr="0096165F" w14:paraId="33D28FFC" w14:textId="77777777" w:rsidTr="00F20CAB">
        <w:trPr>
          <w:trHeight w:val="79"/>
        </w:trPr>
        <w:tc>
          <w:tcPr>
            <w:tcW w:w="4466" w:type="dxa"/>
          </w:tcPr>
          <w:p w14:paraId="3BC71326" w14:textId="77777777" w:rsidR="00BB44F7" w:rsidRDefault="00BB44F7" w:rsidP="00BB44F7">
            <w:pPr>
              <w:pStyle w:val="3"/>
              <w:ind w:left="637"/>
              <w:rPr>
                <w:rFonts w:ascii="Tahoma" w:hAnsi="Tahoma"/>
              </w:rPr>
            </w:pPr>
          </w:p>
        </w:tc>
        <w:tc>
          <w:tcPr>
            <w:tcW w:w="250" w:type="dxa"/>
          </w:tcPr>
          <w:p w14:paraId="5F366E25" w14:textId="77777777" w:rsidR="00BB44F7" w:rsidRPr="0096165F" w:rsidRDefault="00BB44F7" w:rsidP="00BB44F7">
            <w:pPr>
              <w:tabs>
                <w:tab w:val="left" w:pos="990"/>
              </w:tabs>
              <w:rPr>
                <w:rFonts w:ascii="Tahoma" w:hAnsi="Tahoma"/>
              </w:rPr>
            </w:pPr>
          </w:p>
        </w:tc>
        <w:tc>
          <w:tcPr>
            <w:tcW w:w="7100" w:type="dxa"/>
          </w:tcPr>
          <w:p w14:paraId="462C7D5F" w14:textId="77777777" w:rsidR="00BB44F7" w:rsidRPr="00ED220A" w:rsidRDefault="00BB44F7" w:rsidP="00BB44F7">
            <w:pPr>
              <w:pStyle w:val="2"/>
              <w:rPr>
                <w:rFonts w:ascii="Tahoma" w:hAnsi="Tahoma"/>
              </w:rPr>
            </w:pPr>
          </w:p>
        </w:tc>
      </w:tr>
    </w:tbl>
    <w:p w14:paraId="2FEA94A8" w14:textId="2CFAF627" w:rsidR="0043117B" w:rsidRPr="0096165F" w:rsidRDefault="00F72CAE" w:rsidP="00ED220A">
      <w:pPr>
        <w:tabs>
          <w:tab w:val="left" w:pos="990"/>
        </w:tabs>
        <w:rPr>
          <w:rFonts w:ascii="Tahoma" w:hAnsi="Tahoma"/>
        </w:rPr>
      </w:pPr>
    </w:p>
    <w:sectPr w:rsidR="0043117B" w:rsidRPr="0096165F" w:rsidSect="001F7AC1">
      <w:headerReference w:type="default" r:id="rId16"/>
      <w:pgSz w:w="11906" w:h="16838" w:code="9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0166" w14:textId="77777777" w:rsidR="00F72CAE" w:rsidRDefault="00F72CAE" w:rsidP="000C45FF">
      <w:r>
        <w:separator/>
      </w:r>
    </w:p>
  </w:endnote>
  <w:endnote w:type="continuationSeparator" w:id="0">
    <w:p w14:paraId="3B3F1409" w14:textId="77777777" w:rsidR="00F72CAE" w:rsidRDefault="00F72CA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B9FC" w14:textId="77777777" w:rsidR="00F72CAE" w:rsidRDefault="00F72CAE" w:rsidP="000C45FF">
      <w:r>
        <w:separator/>
      </w:r>
    </w:p>
  </w:footnote>
  <w:footnote w:type="continuationSeparator" w:id="0">
    <w:p w14:paraId="5013FC0A" w14:textId="77777777" w:rsidR="00F72CAE" w:rsidRDefault="00F72CA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7BC5" w14:textId="77777777" w:rsidR="000C45FF" w:rsidRDefault="000C45FF">
    <w:pPr>
      <w:pStyle w:val="a8"/>
      <w:bidi/>
    </w:pPr>
    <w:r>
      <w:rPr>
        <w:noProof/>
        <w:rtl/>
        <w:lang w:eastAsia="en-US"/>
      </w:rPr>
      <w:drawing>
        <wp:anchor distT="0" distB="0" distL="114300" distR="114300" simplePos="0" relativeHeight="251658240" behindDoc="1" locked="0" layoutInCell="1" allowOverlap="1" wp14:anchorId="4473C173" wp14:editId="27D14161">
          <wp:simplePos x="0" y="0"/>
          <wp:positionH relativeFrom="page">
            <wp:posOffset>-9525</wp:posOffset>
          </wp:positionH>
          <wp:positionV relativeFrom="page">
            <wp:posOffset>-9525</wp:posOffset>
          </wp:positionV>
          <wp:extent cx="7562850" cy="10448925"/>
          <wp:effectExtent l="0" t="0" r="0" b="9525"/>
          <wp:wrapNone/>
          <wp:docPr id="52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62850" cy="1044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1C5"/>
    <w:multiLevelType w:val="hybridMultilevel"/>
    <w:tmpl w:val="A86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28B2"/>
    <w:multiLevelType w:val="hybridMultilevel"/>
    <w:tmpl w:val="12A6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A8D"/>
    <w:multiLevelType w:val="hybridMultilevel"/>
    <w:tmpl w:val="3580F434"/>
    <w:lvl w:ilvl="0" w:tplc="0E52E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6390B"/>
    <w:multiLevelType w:val="hybridMultilevel"/>
    <w:tmpl w:val="E440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AA0"/>
    <w:multiLevelType w:val="hybridMultilevel"/>
    <w:tmpl w:val="A0DE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1E14"/>
    <w:multiLevelType w:val="hybridMultilevel"/>
    <w:tmpl w:val="20245572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 w15:restartNumberingAfterBreak="0">
    <w:nsid w:val="7BD44F6F"/>
    <w:multiLevelType w:val="hybridMultilevel"/>
    <w:tmpl w:val="1FDA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20A"/>
    <w:rsid w:val="00013B1E"/>
    <w:rsid w:val="00036450"/>
    <w:rsid w:val="00071C58"/>
    <w:rsid w:val="00094499"/>
    <w:rsid w:val="000C45FF"/>
    <w:rsid w:val="000C7538"/>
    <w:rsid w:val="000D0225"/>
    <w:rsid w:val="000D3AFA"/>
    <w:rsid w:val="000E3FD1"/>
    <w:rsid w:val="000F3D1B"/>
    <w:rsid w:val="000F521D"/>
    <w:rsid w:val="001112DB"/>
    <w:rsid w:val="00112054"/>
    <w:rsid w:val="00151700"/>
    <w:rsid w:val="001525E1"/>
    <w:rsid w:val="00180329"/>
    <w:rsid w:val="0019001F"/>
    <w:rsid w:val="001A74A5"/>
    <w:rsid w:val="001B2ABD"/>
    <w:rsid w:val="001B3A8D"/>
    <w:rsid w:val="001E0391"/>
    <w:rsid w:val="001E1759"/>
    <w:rsid w:val="001F1ECC"/>
    <w:rsid w:val="001F7AC1"/>
    <w:rsid w:val="002004E1"/>
    <w:rsid w:val="00222EE6"/>
    <w:rsid w:val="002400EB"/>
    <w:rsid w:val="002440B9"/>
    <w:rsid w:val="0025443B"/>
    <w:rsid w:val="00256CF7"/>
    <w:rsid w:val="00267DD4"/>
    <w:rsid w:val="00281FD5"/>
    <w:rsid w:val="00292B85"/>
    <w:rsid w:val="002B4525"/>
    <w:rsid w:val="002D3808"/>
    <w:rsid w:val="002D4FB5"/>
    <w:rsid w:val="002F47CA"/>
    <w:rsid w:val="002F7DB9"/>
    <w:rsid w:val="0030481B"/>
    <w:rsid w:val="003156FC"/>
    <w:rsid w:val="003212C5"/>
    <w:rsid w:val="003254B5"/>
    <w:rsid w:val="0035557D"/>
    <w:rsid w:val="0037121F"/>
    <w:rsid w:val="00396EF3"/>
    <w:rsid w:val="003A6B7D"/>
    <w:rsid w:val="003B06CA"/>
    <w:rsid w:val="003B7C0A"/>
    <w:rsid w:val="003C1EF0"/>
    <w:rsid w:val="00404C89"/>
    <w:rsid w:val="004071FC"/>
    <w:rsid w:val="0042665B"/>
    <w:rsid w:val="00434CEA"/>
    <w:rsid w:val="0043675B"/>
    <w:rsid w:val="00445947"/>
    <w:rsid w:val="004779CE"/>
    <w:rsid w:val="004813B3"/>
    <w:rsid w:val="00496591"/>
    <w:rsid w:val="004A2234"/>
    <w:rsid w:val="004B5981"/>
    <w:rsid w:val="004C37FB"/>
    <w:rsid w:val="004C63E4"/>
    <w:rsid w:val="004D3011"/>
    <w:rsid w:val="004D7C39"/>
    <w:rsid w:val="0050155D"/>
    <w:rsid w:val="005130D0"/>
    <w:rsid w:val="005262AC"/>
    <w:rsid w:val="005A3779"/>
    <w:rsid w:val="005A5793"/>
    <w:rsid w:val="005E39D5"/>
    <w:rsid w:val="005E564C"/>
    <w:rsid w:val="00600670"/>
    <w:rsid w:val="0062123A"/>
    <w:rsid w:val="00646E75"/>
    <w:rsid w:val="006771D0"/>
    <w:rsid w:val="00715FCB"/>
    <w:rsid w:val="00720060"/>
    <w:rsid w:val="00730187"/>
    <w:rsid w:val="00743101"/>
    <w:rsid w:val="00767A59"/>
    <w:rsid w:val="007775E1"/>
    <w:rsid w:val="007867A0"/>
    <w:rsid w:val="007927F5"/>
    <w:rsid w:val="007D5147"/>
    <w:rsid w:val="00801144"/>
    <w:rsid w:val="00802CA0"/>
    <w:rsid w:val="00810B63"/>
    <w:rsid w:val="008532F7"/>
    <w:rsid w:val="009203D9"/>
    <w:rsid w:val="009260CD"/>
    <w:rsid w:val="00952C25"/>
    <w:rsid w:val="0096165F"/>
    <w:rsid w:val="00965A11"/>
    <w:rsid w:val="009C3984"/>
    <w:rsid w:val="009C618D"/>
    <w:rsid w:val="009E3F19"/>
    <w:rsid w:val="009F06E8"/>
    <w:rsid w:val="009F5B47"/>
    <w:rsid w:val="00A11BD7"/>
    <w:rsid w:val="00A2118D"/>
    <w:rsid w:val="00A21C99"/>
    <w:rsid w:val="00A31CEB"/>
    <w:rsid w:val="00A4418F"/>
    <w:rsid w:val="00A57534"/>
    <w:rsid w:val="00A57649"/>
    <w:rsid w:val="00AA21F8"/>
    <w:rsid w:val="00AD0737"/>
    <w:rsid w:val="00AD76E2"/>
    <w:rsid w:val="00AE7882"/>
    <w:rsid w:val="00B17474"/>
    <w:rsid w:val="00B20152"/>
    <w:rsid w:val="00B359E4"/>
    <w:rsid w:val="00B57D98"/>
    <w:rsid w:val="00B62DDE"/>
    <w:rsid w:val="00B65CE3"/>
    <w:rsid w:val="00B70850"/>
    <w:rsid w:val="00B86C81"/>
    <w:rsid w:val="00B92779"/>
    <w:rsid w:val="00B970A6"/>
    <w:rsid w:val="00BB44F7"/>
    <w:rsid w:val="00BC6F8A"/>
    <w:rsid w:val="00BD653C"/>
    <w:rsid w:val="00BE6A56"/>
    <w:rsid w:val="00C066B6"/>
    <w:rsid w:val="00C37BA1"/>
    <w:rsid w:val="00C4674C"/>
    <w:rsid w:val="00C506CF"/>
    <w:rsid w:val="00C72BED"/>
    <w:rsid w:val="00C745C1"/>
    <w:rsid w:val="00C74C96"/>
    <w:rsid w:val="00C927A2"/>
    <w:rsid w:val="00C9578B"/>
    <w:rsid w:val="00CB0055"/>
    <w:rsid w:val="00CB420E"/>
    <w:rsid w:val="00CC6121"/>
    <w:rsid w:val="00D2522B"/>
    <w:rsid w:val="00D27F41"/>
    <w:rsid w:val="00D378CA"/>
    <w:rsid w:val="00D401FB"/>
    <w:rsid w:val="00D422DE"/>
    <w:rsid w:val="00D5459D"/>
    <w:rsid w:val="00D67E6E"/>
    <w:rsid w:val="00D75427"/>
    <w:rsid w:val="00D872C3"/>
    <w:rsid w:val="00D97630"/>
    <w:rsid w:val="00DA1F4D"/>
    <w:rsid w:val="00DC211E"/>
    <w:rsid w:val="00DD1097"/>
    <w:rsid w:val="00DD172A"/>
    <w:rsid w:val="00DE3796"/>
    <w:rsid w:val="00DF0A1D"/>
    <w:rsid w:val="00E07530"/>
    <w:rsid w:val="00E25A26"/>
    <w:rsid w:val="00E36039"/>
    <w:rsid w:val="00E4381A"/>
    <w:rsid w:val="00E55D74"/>
    <w:rsid w:val="00E74FF8"/>
    <w:rsid w:val="00E81101"/>
    <w:rsid w:val="00E93D82"/>
    <w:rsid w:val="00EB61FA"/>
    <w:rsid w:val="00ED1661"/>
    <w:rsid w:val="00ED220A"/>
    <w:rsid w:val="00F11C91"/>
    <w:rsid w:val="00F20CAB"/>
    <w:rsid w:val="00F21B33"/>
    <w:rsid w:val="00F60274"/>
    <w:rsid w:val="00F61168"/>
    <w:rsid w:val="00F72CAE"/>
    <w:rsid w:val="00F74285"/>
    <w:rsid w:val="00F77FB9"/>
    <w:rsid w:val="00FB068F"/>
    <w:rsid w:val="00FB0977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6D6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5D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customStyle="1" w:styleId="11">
    <w:name w:val="אזכור לא מזוהה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">
    <w:name w:val="כותרת משנה תו"/>
    <w:basedOn w:val="a0"/>
    <w:link w:val="ae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0">
    <w:name w:val="No Spacing"/>
    <w:uiPriority w:val="1"/>
    <w:qFormat/>
    <w:rsid w:val="0096165F"/>
    <w:rPr>
      <w:rFonts w:cs="Tahoma"/>
      <w:sz w:val="18"/>
      <w:szCs w:val="22"/>
    </w:rPr>
  </w:style>
  <w:style w:type="paragraph" w:styleId="af1">
    <w:name w:val="List Paragraph"/>
    <w:basedOn w:val="a"/>
    <w:uiPriority w:val="34"/>
    <w:qFormat/>
    <w:rsid w:val="00F61168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801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al55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ll5225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tal-mamistvalov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v6\AppData\Roaming\Microsoft\Templates\&#1511;&#1493;&#1512;&#1493;&#1514;%20&#1495;&#1497;&#1497;&#1501;%20-%20&#1499;&#1495;&#1493;&#1500;%20&#1488;&#1508;&#1493;&#1512;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BC8C7-99F0-450B-B835-A23BAA0820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- כחול אפור.dotx</Template>
  <TotalTime>0</TotalTime>
  <Pages>1</Pages>
  <Words>368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2021-08-07T00:06:00Z</dcterms:created>
  <dcterms:modified xsi:type="dcterms:W3CDTF">2021-08-07T00:06:00Z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